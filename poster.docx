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12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8910"/>
      </w:tblGrid>
      <w:tr w:rsidR="007357E8" w:rsidRPr="009445A0" w:rsidTr="00947745">
        <w:trPr>
          <w:trHeight w:hRule="exact" w:val="9105"/>
        </w:trPr>
        <w:tc>
          <w:tcPr>
            <w:tcW w:w="8910" w:type="dxa"/>
            <w:tcMar>
              <w:top w:w="1296" w:type="dxa"/>
            </w:tcMar>
          </w:tcPr>
          <w:p w:rsidR="007357E8" w:rsidRPr="00A6372A" w:rsidRDefault="00947745" w:rsidP="00A6372A">
            <w:pPr>
              <w:pStyle w:val="Subttulo"/>
              <w:ind w:left="0" w:right="630"/>
              <w:rPr>
                <w:rFonts w:ascii="Franklin Gothic Medium" w:hAnsi="Franklin Gothic Medium"/>
                <w:color w:val="FFFFFF"/>
                <w:spacing w:val="-6"/>
                <w:sz w:val="44"/>
                <w:szCs w:val="44"/>
                <w:lang w:val="es-ES"/>
              </w:rPr>
            </w:pPr>
            <w:r>
              <w:rPr>
                <w:rFonts w:ascii="Franklin Gothic Medium" w:hAnsi="Franklin Gothic Medium"/>
                <w:color w:val="FFFFFF"/>
                <w:spacing w:val="-6"/>
                <w:sz w:val="40"/>
                <w:szCs w:val="40"/>
                <w:lang w:val="es-CO"/>
              </w:rPr>
              <w:t xml:space="preserve">         </w:t>
            </w:r>
            <w:r w:rsidR="00A6372A" w:rsidRPr="00A6372A">
              <w:rPr>
                <w:rFonts w:ascii="Franklin Gothic Medium" w:hAnsi="Franklin Gothic Medium"/>
                <w:color w:val="FFFFFF"/>
                <w:spacing w:val="-6"/>
                <w:sz w:val="44"/>
                <w:szCs w:val="44"/>
                <w:lang w:val="es-ES"/>
              </w:rPr>
              <w:t xml:space="preserve">INSTRUCCIONES DE ALTO Y BAJO NIVEL </w:t>
            </w:r>
          </w:p>
          <w:p w:rsidR="00A6372A" w:rsidRDefault="00947745" w:rsidP="00A6372A">
            <w:pPr>
              <w:rPr>
                <w:lang w:val="es-ES"/>
              </w:rPr>
            </w:pPr>
            <w:r w:rsidRPr="00947745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863866A" wp14:editId="2D28772A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151130</wp:posOffset>
                      </wp:positionV>
                      <wp:extent cx="2537460" cy="2827020"/>
                      <wp:effectExtent l="0" t="0" r="15240" b="1143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82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7745" w:rsidRDefault="00947745" w:rsidP="00947745">
                                  <w:r>
                                    <w:t xml:space="preserve">EJERCICIO </w:t>
                                  </w:r>
                                </w:p>
                                <w:p w:rsidR="00947745" w:rsidRDefault="00947745" w:rsidP="00947745"/>
                                <w:p w:rsidR="00947745" w:rsidRPr="00947745" w:rsidRDefault="00947745" w:rsidP="00947745">
                                  <w:r w:rsidRPr="00947745">
                                    <w:t>INT MAIN ()</w:t>
                                  </w:r>
                                </w:p>
                                <w:p w:rsidR="00947745" w:rsidRPr="00947745" w:rsidRDefault="00947745" w:rsidP="00947745">
                                  <w:r w:rsidRPr="00947745">
                                    <w:t>INT X=8;</w:t>
                                  </w:r>
                                </w:p>
                                <w:p w:rsidR="00947745" w:rsidRPr="00947745" w:rsidRDefault="00947745" w:rsidP="00947745">
                                  <w:r w:rsidRPr="00947745">
                                    <w:t xml:space="preserve">INT Y= </w:t>
                                  </w:r>
                                  <w:bookmarkStart w:id="0" w:name="_GoBack"/>
                                  <w:bookmarkEnd w:id="0"/>
                                  <w:r w:rsidRPr="00947745">
                                    <w:t>4;</w:t>
                                  </w:r>
                                </w:p>
                                <w:p w:rsidR="00947745" w:rsidRPr="00947745" w:rsidRDefault="00947745" w:rsidP="00947745">
                                  <w:pPr>
                                    <w:rPr>
                                      <w:lang w:val="es-CO"/>
                                    </w:rPr>
                                  </w:pPr>
                                  <w:proofErr w:type="gramStart"/>
                                  <w:r w:rsidRPr="00947745">
                                    <w:rPr>
                                      <w:lang w:val="es-CO"/>
                                    </w:rPr>
                                    <w:t>A[</w:t>
                                  </w:r>
                                  <w:proofErr w:type="gramEnd"/>
                                  <w:r w:rsidRPr="00947745">
                                    <w:rPr>
                                      <w:lang w:val="es-CO"/>
                                    </w:rPr>
                                    <w:t>30]=(X+Y)-(A[40]+X</w:t>
                                  </w:r>
                                  <w:r>
                                    <w:rPr>
                                      <w:lang w:val="es-CO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6386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15pt;margin-top:11.9pt;width:199.8pt;height:22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">
                      <v:textbox>
                        <w:txbxContent>
                          <w:p w:rsidR="00947745" w:rsidRDefault="00947745" w:rsidP="00947745">
                            <w:r>
                              <w:t xml:space="preserve">EJERCICIO </w:t>
                            </w:r>
                          </w:p>
                          <w:p w:rsidR="00947745" w:rsidRDefault="00947745" w:rsidP="00947745"/>
                          <w:p w:rsidR="00947745" w:rsidRPr="00947745" w:rsidRDefault="00947745" w:rsidP="00947745">
                            <w:r w:rsidRPr="00947745">
                              <w:t>INT MAIN ()</w:t>
                            </w:r>
                          </w:p>
                          <w:p w:rsidR="00947745" w:rsidRPr="00947745" w:rsidRDefault="00947745" w:rsidP="00947745">
                            <w:r w:rsidRPr="00947745">
                              <w:t>INT X=8;</w:t>
                            </w:r>
                          </w:p>
                          <w:p w:rsidR="00947745" w:rsidRPr="00947745" w:rsidRDefault="00947745" w:rsidP="00947745">
                            <w:r w:rsidRPr="00947745">
                              <w:t>INT Y= 4;</w:t>
                            </w:r>
                          </w:p>
                          <w:p w:rsidR="00947745" w:rsidRPr="00947745" w:rsidRDefault="00947745" w:rsidP="00947745">
                            <w:pPr>
                              <w:rPr>
                                <w:lang w:val="es-CO"/>
                              </w:rPr>
                            </w:pPr>
                            <w:proofErr w:type="gramStart"/>
                            <w:r w:rsidRPr="00947745">
                              <w:rPr>
                                <w:lang w:val="es-CO"/>
                              </w:rPr>
                              <w:t>A[</w:t>
                            </w:r>
                            <w:proofErr w:type="gramEnd"/>
                            <w:r w:rsidRPr="00947745">
                              <w:rPr>
                                <w:lang w:val="es-CO"/>
                              </w:rPr>
                              <w:t>30]=(X+Y)-(A[40]+X</w:t>
                            </w:r>
                            <w:r>
                              <w:rPr>
                                <w:lang w:val="es-CO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6372A" w:rsidRPr="00A6372A" w:rsidRDefault="00A6372A" w:rsidP="00A6372A">
            <w:pPr>
              <w:rPr>
                <w:lang w:val="es-CO"/>
              </w:rPr>
            </w:pPr>
          </w:p>
          <w:p w:rsidR="00A6372A" w:rsidRPr="00A6372A" w:rsidRDefault="00A6372A" w:rsidP="00A6372A">
            <w:pPr>
              <w:rPr>
                <w:lang w:val="es-ES"/>
              </w:rPr>
            </w:pPr>
          </w:p>
          <w:p w:rsidR="007357E8" w:rsidRPr="00A6372A" w:rsidRDefault="009445A0" w:rsidP="00A6372A">
            <w:pPr>
              <w:pStyle w:val="Edad"/>
              <w:ind w:left="635"/>
              <w:rPr>
                <w:sz w:val="22"/>
                <w:szCs w:val="22"/>
              </w:rPr>
            </w:pPr>
            <w:r w:rsidRPr="00434363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C4F0638" wp14:editId="1EAE41A0">
                      <wp:simplePos x="0" y="0"/>
                      <wp:positionH relativeFrom="column">
                        <wp:align>right</wp:align>
                      </wp:positionH>
                      <wp:positionV relativeFrom="paragraph">
                        <wp:posOffset>3278467</wp:posOffset>
                      </wp:positionV>
                      <wp:extent cx="45085" cy="45085"/>
                      <wp:effectExtent l="0" t="0" r="12065" b="12065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4363" w:rsidRPr="00434363" w:rsidRDefault="00434363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4F06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-47.65pt;margin-top:258.15pt;width:3.55pt;height:3.55pt;flip:x y;z-index:251666432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">
                      <v:textbox>
                        <w:txbxContent>
                          <w:p w:rsidR="00434363" w:rsidRPr="00434363" w:rsidRDefault="0043436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357E8" w:rsidRPr="009445A0" w:rsidTr="00947745">
        <w:trPr>
          <w:trHeight w:hRule="exact" w:val="2101"/>
        </w:trPr>
        <w:tc>
          <w:tcPr>
            <w:tcW w:w="8910" w:type="dxa"/>
            <w:shd w:val="clear" w:color="auto" w:fill="5A5C9F" w:themeFill="accent2"/>
            <w:vAlign w:val="center"/>
          </w:tcPr>
          <w:p w:rsidR="00947745" w:rsidRPr="00947745" w:rsidRDefault="00947745" w:rsidP="00947745">
            <w:pPr>
              <w:pStyle w:val="Textodebloque"/>
              <w:ind w:left="0"/>
              <w:rPr>
                <w:sz w:val="22"/>
                <w:szCs w:val="22"/>
                <w:lang w:val="es-CO"/>
              </w:rPr>
            </w:pPr>
          </w:p>
          <w:p w:rsidR="00947745" w:rsidRDefault="00947745" w:rsidP="00947745">
            <w:pPr>
              <w:pStyle w:val="Textodebloque"/>
              <w:ind w:left="0"/>
              <w:rPr>
                <w:sz w:val="22"/>
                <w:szCs w:val="22"/>
                <w:lang w:val="es-ES"/>
              </w:rPr>
            </w:pPr>
          </w:p>
          <w:p w:rsidR="00947745" w:rsidRDefault="00947745" w:rsidP="00947745">
            <w:pPr>
              <w:pStyle w:val="Textodebloque"/>
              <w:ind w:left="0"/>
              <w:rPr>
                <w:sz w:val="22"/>
                <w:szCs w:val="22"/>
                <w:lang w:val="es-ES"/>
              </w:rPr>
            </w:pPr>
          </w:p>
          <w:p w:rsidR="00947745" w:rsidRDefault="00947745" w:rsidP="00947745">
            <w:pPr>
              <w:pStyle w:val="Textodebloque"/>
              <w:ind w:left="0"/>
              <w:rPr>
                <w:sz w:val="22"/>
                <w:szCs w:val="22"/>
                <w:lang w:val="es-ES"/>
              </w:rPr>
            </w:pPr>
          </w:p>
          <w:p w:rsidR="00947745" w:rsidRPr="00947745" w:rsidRDefault="00947745" w:rsidP="00947745">
            <w:pPr>
              <w:pStyle w:val="Textodebloque"/>
              <w:ind w:left="0"/>
              <w:rPr>
                <w:sz w:val="22"/>
                <w:szCs w:val="22"/>
                <w:lang w:val="es-ES"/>
              </w:rPr>
            </w:pPr>
          </w:p>
        </w:tc>
      </w:tr>
      <w:tr w:rsidR="007357E8" w:rsidRPr="009445A0" w:rsidTr="00947745">
        <w:trPr>
          <w:trHeight w:hRule="exact" w:val="1540"/>
        </w:trPr>
        <w:tc>
          <w:tcPr>
            <w:tcW w:w="8910" w:type="dxa"/>
            <w:vAlign w:val="bottom"/>
          </w:tcPr>
          <w:p w:rsidR="007357E8" w:rsidRPr="00947745" w:rsidRDefault="007357E8" w:rsidP="00947745">
            <w:pPr>
              <w:ind w:left="0"/>
              <w:rPr>
                <w:sz w:val="22"/>
                <w:szCs w:val="22"/>
                <w:lang w:val="es-ES"/>
              </w:rPr>
            </w:pPr>
          </w:p>
        </w:tc>
      </w:tr>
      <w:tr w:rsidR="007357E8" w:rsidRPr="00A6372A" w:rsidTr="00947745">
        <w:trPr>
          <w:trHeight w:hRule="exact" w:val="980"/>
        </w:trPr>
        <w:tc>
          <w:tcPr>
            <w:tcW w:w="8910" w:type="dxa"/>
            <w:vAlign w:val="bottom"/>
          </w:tcPr>
          <w:p w:rsidR="007357E8" w:rsidRPr="00504350" w:rsidRDefault="00947745" w:rsidP="00947745">
            <w:pPr>
              <w:rPr>
                <w:lang w:val="es-ES"/>
              </w:rPr>
            </w:pPr>
            <w:r>
              <w:rPr>
                <w:lang w:val="es-ES"/>
              </w:rPr>
              <w:t>Angelica Bibiana Lopez Velasquez.</w:t>
            </w:r>
          </w:p>
        </w:tc>
      </w:tr>
    </w:tbl>
    <w:p w:rsidR="00A179F8" w:rsidRPr="00947745" w:rsidRDefault="00434363">
      <w:pPr>
        <w:pStyle w:val="Sinespaciado"/>
        <w:rPr>
          <w:lang w:val="es-CO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F4A01F" wp14:editId="01AFBA01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8077200" cy="11964035"/>
                <wp:effectExtent l="0" t="0" r="0" b="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11964035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3908707" y="5048250"/>
                              <a:ext cx="2950563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686B2" id="Grupo 59" o:spid="_x0000_s1026" alt="Diseño de fondo de bloque de color" style="position:absolute;margin-left:584.8pt;margin-top:0;width:636pt;height:942.05pt;z-index:-251658240;mso-position-horizontal:right;mso-position-horizontal-relative:page;mso-position-vertical:bottom;mso-position-vertical-relative:page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+xWsIA&#10;AADaAAAADwAAAGRycy9kb3ducmV2LnhtbESPQWvCQBSE7wX/w/IKXopuDFLa6Coihgo5VXvo8ZF9&#10;ZkOzb0N2TdJ/7wqCx2FmvmHW29E2oqfO144VLOYJCOLS6ZorBT/nfPYBwgdkjY1jUvBPHrabycsa&#10;M+0G/qb+FCoRIewzVGBCaDMpfWnIop+7ljh6F9dZDFF2ldQdDhFuG5kmybu0WHNcMNjS3lD5d7pa&#10;Bb+WlvnlXAzm681/Hkq9K5Aqpaav424FItAYnuFH+6gVpHC/Em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7FawgAAANoAAAAPAAAAAAAAAAAAAAAAAJgCAABkcnMvZG93&#10;bnJldi54bWxQSwUGAAAAAAQABAD1AAAAhwMAAAAA&#10;" fillcolor="black [3213]" stroked="f" strokeweight="1pt">
                  <v:fill opacity="6682f"/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wSp8QA&#10;AADaAAAADwAAAGRycy9kb3ducmV2LnhtbESPQWvCQBSE70L/w/IKvelGA7Wk2YgIgkgpNNZDb4/s&#10;azY1+zZk1xj99d1CweMwM98w+Wq0rRio941jBfNZAoK4crrhWsHnYTt9AeEDssbWMSm4kodV8TDJ&#10;MdPuwh80lKEWEcI+QwUmhC6T0leGLPqZ64ij9+16iyHKvpa6x0uE21YukuRZWmw4LhjsaGOoOpVn&#10;q2D/s0xLM6yHW/pOR+OOb1/bjVfq6XFcv4IINIZ7+L+90wpS+LsSb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EqfEAAAA2gAAAA8AAAAAAAAAAAAAAAAAmAIAAGRycy9k&#10;b3ducmV2LnhtbFBLBQYAAAAABAAEAPUAAACJAwAAAAA=&#10;" fillcolor="#45b4a9 [3204]" stroked="f" strokeweight="1pt"/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39087;top:50482;width:29505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hHMMA&#10;AADaAAAADwAAAGRycy9kb3ducmV2LnhtbESPQWvCQBSE7wX/w/KE3uqmQltNXUUEpdCLTavi7ZF9&#10;zYbmvQ3ZrcZ/7xYKHoeZ+YaZLXpu1Im6UHsx8DjKQJGU3tZSGfj6XD9MQIWIYrHxQgYuFGAxH9zN&#10;MLf+LB90KmKlEkRCjgZcjG2udSgdMYaRb0mS9+07xphkV2nb4TnBudHjLHvWjLWkBYctrRyVP8Uv&#10;G6gmly3vDsW7fXFT3BzbPe82bMz9sF++gorUx1v4v/1mDTzB35V0A/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ThHMMAAADaAAAADwAAAAAAAAAAAAAAAACYAgAAZHJzL2Rv&#10;d25yZXYueG1sUEsFBgAAAAAEAAQA9QAAAIgDAAAAAA==&#10;" path="m6781,r,1880l,21,6781,xe" filled="f" stroked="f" strokeweight="0">
                    <v:path arrowok="t" o:connecttype="custom" o:connectlocs="2950563,0;2950563,1193800;0,13335;2950563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LxL4A&#10;AADaAAAADwAAAGRycy9kb3ducmV2LnhtbESPzQrCMBCE74LvEFbwpqke/KlGEaHgSbCK56VZ22Kz&#10;qU209e2NIHgcZuYbZr3tTCVe1LjSsoLJOAJBnFldcq7gck5GCxDOI2usLJOCNznYbvq9Ncbatnyi&#10;V+pzESDsYlRQeF/HUrqsIINubGvi4N1sY9AH2eRSN9gGuKnkNIpm0mDJYaHAmvYFZff0aRQs5b1t&#10;0zM+FtImx2h5nSeH21yp4aDbrUB46vw//GsftIIZfK+EG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9wi8S+AAAA2gAAAA8AAAAAAAAAAAAAAAAAmAIAAGRycy9kb3ducmV2&#10;LnhtbFBLBQYAAAAABAAEAPUAAACDAwAAAAA=&#10;" path="m6781,r,1894l,6772,6781,xe" filled="f" stroked="f" strokeweight="0"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S8sQA&#10;AADaAAAADwAAAGRycy9kb3ducmV2LnhtbESPT2vCQBTE7wW/w/IKvUjdWGwr0VVEUukpolbPj+wz&#10;Cc2+jdlt/nz7bkHocZiZ3zDLdW8q0VLjSssKppMIBHFmdcm5gq/Tx/MchPPIGivLpGAgB+vV6GGJ&#10;sbYdH6g9+lwECLsYFRTe17GULivIoJvYmjh4V9sY9EE2udQNdgFuKvkSRW/SYMlhocCatgVl38cf&#10;o2Acncr90PlknqSpuV1m52z3OlXq6bHfLEB46v1/+N7+1Are4e9Ku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iUvLEAAAA2gAAAA8AAAAAAAAAAAAAAAAAmAIAAGRycy9k&#10;b3ducmV2LnhtbFBLBQYAAAAABAAEAPUAAACJAwAAAAA=&#10;" path="m,l6781,4259r,2169l5598,6428,,xe" filled="f" stroked="f" strokeweight="0"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oI8IA&#10;AADaAAAADwAAAGRycy9kb3ducmV2LnhtbERPy2rCQBTdF/yH4QpuRCe29RUdpUqFUnChEXR5yVyT&#10;YOZOyIwm/r2zKHR5OO/lujWleFDtCssKRsMIBHFqdcGZglOyG8xAOI+ssbRMCp7kYL3qvC0x1rbh&#10;Az2OPhMhhF2MCnLvq1hKl+Zk0A1tRRy4q60N+gDrTOoamxBuSvkeRRNpsODQkGNF25zS2/FuFOwP&#10;54+o+dx8z/u/o2R36U+TcjxVqtdtvxYgPLX+X/zn/tEKwtZwJd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ugjwgAAANoAAAAPAAAAAAAAAAAAAAAAAJgCAABkcnMvZG93&#10;bnJldi54bWxQSwUGAAAAAAQABAD1AAAAhwMAAAAA&#10;" path="m6781,r,1571l,3233,6781,xe" filled="f" stroked="f" strokeweight="0"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vo6MMA&#10;AADaAAAADwAAAGRycy9kb3ducmV2LnhtbESPzWqDQBSF94W+w3AL3TVjUhJS6xhCiiBkUdRssrs4&#10;Nypx7ogzVfv2nUKhy8P5+TjJYTG9mGh0nWUF61UEgri2uuNGwaXKXvYgnEfW2FsmBd/k4JA+PiQY&#10;aztzQVPpGxFG2MWooPV+iKV0dUsG3coOxMG72dGgD3JspB5xDuOml5so2kmDHQdCiwOdWqrv5ZcJ&#10;kP3tarPTsSh2l21VfX7Y1805V+r5aTm+g/C0+P/wXzvXCt7g90q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vo6MMAAADaAAAADwAAAAAAAAAAAAAAAACYAgAAZHJzL2Rv&#10;d25yZXYueG1sUEsFBgAAAAAEAAQA9QAAAIgDAAAAAA==&#10;" path="m1135,r26,6428l,6428,1135,xe" filled="f" stroked="f" strokeweight="0"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Y9sQA&#10;AADbAAAADwAAAGRycy9kb3ducmV2LnhtbESPQWvCQBCF7wX/wzKFXkQ3qVhMdBURhF61SuhtyI5J&#10;aHY2Zrcm/fedQ6G3Gd6b977Z7EbXqgf1ofFsIJ0noIhLbxuuDFw+jrMVqBCRLbaeycAPBdhtJ08b&#10;zK0f+ESPc6yUhHDI0UAdY5drHcqaHIa574hFu/neYZS1r7TtcZBw1+rXJHnTDhuWhho7OtRUfp2/&#10;nYFpwX66XGb37PNSDDq7Hot0kRrz8jzu16AijfHf/Hf9bg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C2PbEAAAA2wAAAA8AAAAAAAAAAAAAAAAAmAIAAGRycy9k&#10;b3ducmV2LnhtbFBLBQYAAAAABAAEAPUAAACJAwAAAAA=&#10;" path="m3399,l1156,6428,,6428,3399,xe" filled="f" stroked="f" strokeweight="0"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K/cEA&#10;AADbAAAADwAAAGRycy9kb3ducmV2LnhtbERPS4vCMBC+C/6HMII3TdVlkWqUqgheFnz04m1sxqbY&#10;TEoTtfvvNwsLe5uP7znLdWdr8aLWV44VTMYJCOLC6YpLBfllP5qD8AFZY+2YFHyTh/Wq31tiqt2b&#10;T/Q6h1LEEPYpKjAhNKmUvjBk0Y9dQxy5u2sthgjbUuoW3zHc1nKaJJ/SYsWxwWBDW0PF4/y0Cj7y&#10;+S2ffR2z/W56DPfrbHOizCg1HHTZAkSgLvyL/9wHHedP4PeXe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Giv3BAAAA2wAAAA8AAAAAAAAAAAAAAAAAmAIAAGRycy9kb3du&#10;cmV2LnhtbFBLBQYAAAAABAAEAPUAAACGAwAAAAA=&#10;" path="m,l3072,6428r-1711,l,xe" filled="f" stroked="f" strokeweight="0"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N2OL4A&#10;AADbAAAADwAAAGRycy9kb3ducmV2LnhtbERP3WrCMBS+H/gO4QjeDE3XFZXOKCIr7HbdHuDQHJuy&#10;5qQkUdu3N4Kwu/Px/Z7dYbS9uJIPnWMFb6sMBHHjdMetgt+farkFESKyxt4xKZgowGE/e9lhqd2N&#10;v+lax1akEA4lKjAxDqWUoTFkMazcQJy4s/MWY4K+ldrjLYXbXuZZtpYWO04NBgc6GWr+6otVoAvc&#10;Vlxv/KsJ/XthmxN9dpNSi/l4/AARaYz/4qf7S6f5OTx+SQfI/R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zdji+AAAA2wAAAA8AAAAAAAAAAAAAAAAAmAIAAGRycy9kb3ducmV2&#10;LnhtbFBLBQYAAAAABAAEAPUAAACDAwAAAAA=&#10;" path="m4023,l,987,,13,4023,xe" filled="f" stroked="f" strokeweight="0"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iVr4A&#10;AADbAAAADwAAAGRycy9kb3ducmV2LnhtbERP24rCMBB9X/Afwgi+rakriNs1iohC38TLBwzN2BQ7&#10;k9pktf69WVjwbQ7nOotVz426UxdqLwYm4wwUSeltLZWB82n3OQcVIorFxgsZeFKA1XLwscDc+occ&#10;6H6MlUohEnI04GJsc61D6YgxjH1LkriL7xhjgl2lbYePFM6N/sqymWasJTU4bGnjqLwef9mA3++Z&#10;dwXfrhfrQl19n7fzYmvMaNivf0BF6uNb/O8ubJo/hb9f0gF6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jIla+AAAA2wAAAA8AAAAAAAAAAAAAAAAAmAIAAGRycy9kb3ducmV2&#10;LnhtbFBLBQYAAAAABAAEAPUAAACDAwAAAAA=&#10;" path="m4023,l,2898,,1920,4023,xe" filled="f" stroked="f" strokeweight="0"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ZYcMA&#10;AADbAAAADwAAAGRycy9kb3ducmV2LnhtbERPTWvCQBC9C/6HZYTedNNQikRXkZYUyaHQ2IPHMTsm&#10;wexsurs1aX99VxB6m8f7nPV2NJ24kvOtZQWPiwQEcWV1y7WCz0M+X4LwAVljZ5kU/JCH7WY6WWOm&#10;7cAfdC1DLWII+wwVNCH0mZS+asigX9ieOHJn6wyGCF0ttcMhhptOpknyLA22HBsa7OmloepSfhsF&#10;xfj2e3pf5oW7HLhPy6+jez3ulXqYjbsViEBj+Bff3Xsd5z/B7Zd4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KZYcMAAADbAAAADwAAAAAAAAAAAAAAAACYAgAAZHJzL2Rv&#10;d25yZXYueG1sUEsFBgAAAAAEAAQA9QAAAIgDAAAAAA==&#10;" path="m4023,l,5468,,4024,4023,xe" filled="f" stroked="f" strokeweight="0"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OR70A&#10;AADbAAAADwAAAGRycy9kb3ducmV2LnhtbERPSwrCMBDdC94hjOBOUwVFqlFEVAR14Xc9NGNbbCal&#10;iVpvbwTB3Tzedyaz2hTiSZXLLSvodSMQxInVOacKzqdVZwTCeWSNhWVS8CYHs2mzMcFY2xcf6Hn0&#10;qQgh7GJUkHlfxlK6JCODrmtL4sDdbGXQB1ilUlf4CuGmkP0oGkqDOYeGDEtaZJTcjw+jYLsbvq+X&#10;Oa9v0SY9uX2yXFxGZ6XarXo+BuGp9n/xz73RYf4Avr+EA+T0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leOR70AAADbAAAADwAAAAAAAAAAAAAAAACYAgAAZHJzL2Rvd25yZXYu&#10;eG1sUEsFBgAAAAAEAAQA9QAAAIIDAAAAAA==&#10;" path="m4224,l5873,,,7972,4224,xe" filled="f" stroked="f" strokeweight="0"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6BQMMA&#10;AADbAAAADwAAAGRycy9kb3ducmV2LnhtbERPTWvCQBC9F/wPywi9NRtLCSF1lVAtiNLQpB48Dtkx&#10;Cc3Ohuyq8d93C4Xe5vE+Z7meTC+uNLrOsoJFFIMgrq3uuFFw/Hp/SkE4j6yxt0wK7uRgvZo9LDHT&#10;9sYlXSvfiBDCLkMFrfdDJqWrWzLoIjsQB+5sR4M+wLGResRbCDe9fI7jRBrsODS0ONBbS/V3dTEK&#10;Dvn9ZTNUn9t0f1wU9UeO5alIlHqcT/krCE+T/xf/uXc6zE/g95dw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6BQMMAAADbAAAADwAAAAAAAAAAAAAAAACYAgAAZHJzL2Rv&#10;d25yZXYueG1sUEsFBgAAAAAEAAQA9QAAAIgDAAAAAA==&#10;" path="m,l4023,2526,,1427,,xe" filled="f" stroked="f" strokeweight="0"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1m8MA&#10;AADbAAAADwAAAGRycy9kb3ducmV2LnhtbERPS4vCMBC+L/gfwix4kTXVgyvVVBZBEURZH4c9Ds30&#10;oc2kNFGrv94Iwt7m43vOdNaaSlypcaVlBYN+BII4tbrkXMHxsPgag3AeWWNlmRTcycEs6XxMMdb2&#10;xju67n0uQgi7GBUU3texlC4tyKDr25o4cJltDPoAm1zqBm8h3FRyGEUjabDk0FBgTfOC0vP+YhRc&#10;5Pl33dscFitzPz2W2d92OF+SUt3P9mcCwlPr/8Vv90qH+d/w+iUc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H1m8MAAADbAAAADwAAAAAAAAAAAAAAAACYAgAAZHJzL2Rv&#10;d25yZXYueG1sUEsFBgAAAAAEAAQA9QAAAIgDAAAAAA==&#10;" path="m1409,l2788,,,7972,1409,xe" filled="f" stroked="f" strokeweight="0"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9ucMA&#10;AADbAAAADwAAAGRycy9kb3ducmV2LnhtbESPT2vCQBDF7wW/wzJCb3Vji1JSVwmCUOjJf/Q6zY5J&#10;SHY2ZFfd+umdg+BtHvN+b94sVsl16kJDaDwbmE4yUMSltw1XBg77zdsnqBCRLXaeycA/BVgtRy8L&#10;zK2/8pYuu1gpCeGQo4E6xj7XOpQ1OQwT3xPL7uQHh1HkUGk74FXCXaffs2yuHTYsF2rsaV1T2e7O&#10;Tmrsb75Zp/Z8/EjZ7PT7V/y0rjDmdZyKL1CRUnyaH/S3FU7Kyi8ygF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e9ucMAAADbAAAADwAAAAAAAAAAAAAAAACYAgAAZHJzL2Rv&#10;d25yZXYueG1sUEsFBgAAAAAEAAQA9QAAAIgDAAAAAA==&#10;" path="m,l213,,4023,7972,,3356,,xe" filled="f" stroked="f" strokeweight="0"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0dMAA&#10;AADbAAAADwAAAGRycy9kb3ducmV2LnhtbERPTWsCMRC9F/wPYYTe6qylSN0aRQqFHnqo1t6Hzexm&#10;3c1ku0k1/feNIHibx/uc1Sa5Xp14DK0XDfNZAYql8qaVRsPh6+3hGVSIJIZ6L6zhjwNs1pO7FZXG&#10;n2XHp31sVA6RUJIGG+NQIobKsqMw8wNL5mo/OooZjg2akc453PX4WBQLdNRKbrA08Kvlqtv/Og2f&#10;353fInJ97J7wx370qd4tk9b307R9ARU5xZv46n43ef4SLr/kA3D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g0dMAAAADbAAAADwAAAAAAAAAAAAAAAACYAgAAZHJzL2Rvd25y&#10;ZXYueG1sUEsFBgAAAAAEAAQA9QAAAIUDAAAAAA==&#10;" path="m,l1653,r31,7972l,xe" filled="f" stroked="f" strokeweight="0">
                    <v:path arrowok="t" o:connecttype="custom" o:connectlocs="0,0;1049655,0;1069340,5062220;0,0" o:connectangles="0,0,0,0"/>
                  </v:shape>
                </v:group>
                <w10:wrap anchorx="page" anchory="page"/>
              </v:group>
            </w:pict>
          </mc:Fallback>
        </mc:AlternateContent>
      </w:r>
      <w:r w:rsidR="00A2176D" w:rsidRPr="00947745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E4F405" wp14:editId="5C721AF6">
                <wp:simplePos x="0" y="0"/>
                <wp:positionH relativeFrom="margin">
                  <wp:posOffset>-297180</wp:posOffset>
                </wp:positionH>
                <wp:positionV relativeFrom="paragraph">
                  <wp:posOffset>4792980</wp:posOffset>
                </wp:positionV>
                <wp:extent cx="3604260" cy="3581400"/>
                <wp:effectExtent l="0" t="0" r="15240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745" w:rsidRPr="00947745" w:rsidRDefault="00947745" w:rsidP="0094774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</w:t>
                            </w:r>
                            <w:r w:rsidRPr="00947745">
                              <w:rPr>
                                <w:lang w:val="es-CO"/>
                              </w:rPr>
                              <w:t xml:space="preserve">enguaje Ensamblador </w:t>
                            </w:r>
                            <w:r w:rsidR="00A2176D">
                              <w:rPr>
                                <w:lang w:val="es-CO"/>
                              </w:rPr>
                              <w:t xml:space="preserve">         </w:t>
                            </w:r>
                          </w:p>
                          <w:p w:rsidR="00947745" w:rsidRPr="00947745" w:rsidRDefault="00947745" w:rsidP="00947745">
                            <w:pPr>
                              <w:rPr>
                                <w:lang w:val="es-CO"/>
                              </w:rPr>
                            </w:pPr>
                            <w:r w:rsidRPr="00947745">
                              <w:rPr>
                                <w:lang w:val="es-CO"/>
                              </w:rPr>
                              <w:t>A=%L0</w:t>
                            </w:r>
                          </w:p>
                          <w:p w:rsidR="00947745" w:rsidRPr="00947745" w:rsidRDefault="00947745" w:rsidP="00947745">
                            <w:pPr>
                              <w:rPr>
                                <w:lang w:val="es-CO"/>
                              </w:rPr>
                            </w:pPr>
                            <w:r w:rsidRPr="00947745">
                              <w:rPr>
                                <w:lang w:val="es-CO"/>
                              </w:rPr>
                              <w:t>X=%L1</w:t>
                            </w:r>
                          </w:p>
                          <w:p w:rsidR="00947745" w:rsidRPr="00947745" w:rsidRDefault="00947745" w:rsidP="00947745">
                            <w:pPr>
                              <w:rPr>
                                <w:lang w:val="es-CO"/>
                              </w:rPr>
                            </w:pPr>
                            <w:r w:rsidRPr="00947745">
                              <w:rPr>
                                <w:lang w:val="es-CO"/>
                              </w:rPr>
                              <w:t>Y=%L2</w:t>
                            </w:r>
                          </w:p>
                          <w:p w:rsidR="00947745" w:rsidRPr="009445A0" w:rsidRDefault="00947745" w:rsidP="00947745">
                            <w:r w:rsidRPr="009445A0">
                              <w:t>inicio variables</w:t>
                            </w:r>
                          </w:p>
                          <w:p w:rsidR="00947745" w:rsidRPr="009445A0" w:rsidRDefault="00947745" w:rsidP="00947745">
                            <w:r w:rsidRPr="009445A0">
                              <w:t>OR %G0,8,%L1</w:t>
                            </w:r>
                          </w:p>
                          <w:p w:rsidR="00947745" w:rsidRPr="00947745" w:rsidRDefault="00947745" w:rsidP="00947745">
                            <w:r w:rsidRPr="00947745">
                              <w:t>OR %G0</w:t>
                            </w:r>
                            <w:proofErr w:type="gramStart"/>
                            <w:r w:rsidRPr="00947745">
                              <w:t>,4</w:t>
                            </w:r>
                            <w:proofErr w:type="gramEnd"/>
                            <w:r w:rsidRPr="00947745">
                              <w:t>,%L2</w:t>
                            </w:r>
                          </w:p>
                          <w:p w:rsidR="00947745" w:rsidRPr="00947745" w:rsidRDefault="00947745" w:rsidP="00947745">
                            <w:r w:rsidRPr="00947745">
                              <w:t>ADD</w:t>
                            </w:r>
                            <w:r>
                              <w:t xml:space="preserve"> </w:t>
                            </w:r>
                            <w:r w:rsidRPr="00947745">
                              <w:t>%L1</w:t>
                            </w:r>
                            <w:proofErr w:type="gramStart"/>
                            <w:r w:rsidRPr="00947745">
                              <w:t>,%</w:t>
                            </w:r>
                            <w:proofErr w:type="gramEnd"/>
                            <w:r w:rsidRPr="00947745">
                              <w:t>L2,%L2</w:t>
                            </w:r>
                          </w:p>
                          <w:p w:rsidR="00947745" w:rsidRPr="00947745" w:rsidRDefault="00947745" w:rsidP="00947745">
                            <w:r w:rsidRPr="00947745">
                              <w:t>LD</w:t>
                            </w:r>
                            <w:r>
                              <w:t xml:space="preserve"> </w:t>
                            </w:r>
                            <w:r w:rsidRPr="00947745">
                              <w:t>(%L0</w:t>
                            </w:r>
                            <w:proofErr w:type="gramStart"/>
                            <w:r w:rsidRPr="00947745">
                              <w:t>+(</w:t>
                            </w:r>
                            <w:proofErr w:type="gramEnd"/>
                            <w:r w:rsidRPr="00947745">
                              <w:t>40*4)),%L3</w:t>
                            </w:r>
                          </w:p>
                          <w:p w:rsidR="00947745" w:rsidRPr="00947745" w:rsidRDefault="00947745" w:rsidP="00947745">
                            <w:r w:rsidRPr="00947745">
                              <w:t>ADD</w:t>
                            </w:r>
                            <w:r>
                              <w:t xml:space="preserve"> </w:t>
                            </w:r>
                            <w:r w:rsidRPr="00947745">
                              <w:t>%L3</w:t>
                            </w:r>
                            <w:proofErr w:type="gramStart"/>
                            <w:r w:rsidRPr="00947745">
                              <w:t>,%</w:t>
                            </w:r>
                            <w:proofErr w:type="gramEnd"/>
                            <w:r w:rsidRPr="00947745">
                              <w:t>L1,%L4</w:t>
                            </w:r>
                          </w:p>
                          <w:p w:rsidR="00947745" w:rsidRDefault="00947745" w:rsidP="00947745">
                            <w:r>
                              <w:t>ADD %L1</w:t>
                            </w:r>
                            <w:proofErr w:type="gramStart"/>
                            <w:r>
                              <w:t>,%</w:t>
                            </w:r>
                            <w:proofErr w:type="gramEnd"/>
                            <w:r>
                              <w:t>L2,%L1</w:t>
                            </w:r>
                          </w:p>
                          <w:p w:rsidR="00947745" w:rsidRDefault="00947745" w:rsidP="00947745">
                            <w:r>
                              <w:t>SUB %L1</w:t>
                            </w:r>
                            <w:proofErr w:type="gramStart"/>
                            <w:r>
                              <w:t>,%</w:t>
                            </w:r>
                            <w:proofErr w:type="gramEnd"/>
                            <w:r>
                              <w:t>L4,%L4</w:t>
                            </w:r>
                          </w:p>
                          <w:p w:rsidR="00947745" w:rsidRPr="00947745" w:rsidRDefault="00947745" w:rsidP="00947745">
                            <w:r>
                              <w:t>ST %</w:t>
                            </w:r>
                            <w:proofErr w:type="gramStart"/>
                            <w:r>
                              <w:t>L4[</w:t>
                            </w:r>
                            <w:proofErr w:type="gramEnd"/>
                            <w:r>
                              <w:t>%L0,(30*4)].</w:t>
                            </w:r>
                          </w:p>
                          <w:p w:rsidR="00947745" w:rsidRPr="00947745" w:rsidRDefault="00947745" w:rsidP="009477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F405" id="_x0000_s1028" type="#_x0000_t202" style="position:absolute;left:0;text-align:left;margin-left:-23.4pt;margin-top:377.4pt;width:283.8pt;height:28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">
                <v:textbox>
                  <w:txbxContent>
                    <w:p w:rsidR="00947745" w:rsidRPr="00947745" w:rsidRDefault="00947745" w:rsidP="0094774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</w:t>
                      </w:r>
                      <w:r w:rsidRPr="00947745">
                        <w:rPr>
                          <w:lang w:val="es-CO"/>
                        </w:rPr>
                        <w:t xml:space="preserve">enguaje Ensamblador </w:t>
                      </w:r>
                      <w:r w:rsidR="00A2176D">
                        <w:rPr>
                          <w:lang w:val="es-CO"/>
                        </w:rPr>
                        <w:t xml:space="preserve">         </w:t>
                      </w:r>
                    </w:p>
                    <w:p w:rsidR="00947745" w:rsidRPr="00947745" w:rsidRDefault="00947745" w:rsidP="00947745">
                      <w:pPr>
                        <w:rPr>
                          <w:lang w:val="es-CO"/>
                        </w:rPr>
                      </w:pPr>
                      <w:r w:rsidRPr="00947745">
                        <w:rPr>
                          <w:lang w:val="es-CO"/>
                        </w:rPr>
                        <w:t>A=%L0</w:t>
                      </w:r>
                    </w:p>
                    <w:p w:rsidR="00947745" w:rsidRPr="00947745" w:rsidRDefault="00947745" w:rsidP="00947745">
                      <w:pPr>
                        <w:rPr>
                          <w:lang w:val="es-CO"/>
                        </w:rPr>
                      </w:pPr>
                      <w:r w:rsidRPr="00947745">
                        <w:rPr>
                          <w:lang w:val="es-CO"/>
                        </w:rPr>
                        <w:t>X=%L1</w:t>
                      </w:r>
                    </w:p>
                    <w:p w:rsidR="00947745" w:rsidRPr="00947745" w:rsidRDefault="00947745" w:rsidP="00947745">
                      <w:pPr>
                        <w:rPr>
                          <w:lang w:val="es-CO"/>
                        </w:rPr>
                      </w:pPr>
                      <w:r w:rsidRPr="00947745">
                        <w:rPr>
                          <w:lang w:val="es-CO"/>
                        </w:rPr>
                        <w:t>Y=%L2</w:t>
                      </w:r>
                    </w:p>
                    <w:p w:rsidR="00947745" w:rsidRPr="00947745" w:rsidRDefault="00947745" w:rsidP="00947745">
                      <w:pPr>
                        <w:rPr>
                          <w:lang w:val="es-CO"/>
                        </w:rPr>
                      </w:pPr>
                      <w:proofErr w:type="gramStart"/>
                      <w:r w:rsidRPr="00947745">
                        <w:rPr>
                          <w:lang w:val="es-CO"/>
                        </w:rPr>
                        <w:t>inicio</w:t>
                      </w:r>
                      <w:proofErr w:type="gramEnd"/>
                      <w:r w:rsidRPr="00947745">
                        <w:rPr>
                          <w:lang w:val="es-CO"/>
                        </w:rPr>
                        <w:t xml:space="preserve"> variables</w:t>
                      </w:r>
                    </w:p>
                    <w:p w:rsidR="00947745" w:rsidRPr="00947745" w:rsidRDefault="00947745" w:rsidP="00947745">
                      <w:pPr>
                        <w:rPr>
                          <w:lang w:val="es-CO"/>
                        </w:rPr>
                      </w:pPr>
                      <w:r w:rsidRPr="00947745">
                        <w:rPr>
                          <w:lang w:val="es-CO"/>
                        </w:rPr>
                        <w:t>OR %G0</w:t>
                      </w:r>
                      <w:proofErr w:type="gramStart"/>
                      <w:r w:rsidRPr="00947745">
                        <w:rPr>
                          <w:lang w:val="es-CO"/>
                        </w:rPr>
                        <w:t>,8</w:t>
                      </w:r>
                      <w:proofErr w:type="gramEnd"/>
                      <w:r w:rsidRPr="00947745">
                        <w:rPr>
                          <w:lang w:val="es-CO"/>
                        </w:rPr>
                        <w:t>,%L1</w:t>
                      </w:r>
                    </w:p>
                    <w:p w:rsidR="00947745" w:rsidRPr="00947745" w:rsidRDefault="00947745" w:rsidP="00947745">
                      <w:r w:rsidRPr="00947745">
                        <w:t>OR %G0</w:t>
                      </w:r>
                      <w:proofErr w:type="gramStart"/>
                      <w:r w:rsidRPr="00947745">
                        <w:t>,4</w:t>
                      </w:r>
                      <w:proofErr w:type="gramEnd"/>
                      <w:r w:rsidRPr="00947745">
                        <w:t>,%L2</w:t>
                      </w:r>
                    </w:p>
                    <w:p w:rsidR="00947745" w:rsidRPr="00947745" w:rsidRDefault="00947745" w:rsidP="00947745">
                      <w:r w:rsidRPr="00947745">
                        <w:t>ADD</w:t>
                      </w:r>
                      <w:r>
                        <w:t xml:space="preserve"> </w:t>
                      </w:r>
                      <w:r w:rsidRPr="00947745">
                        <w:t>%L1</w:t>
                      </w:r>
                      <w:proofErr w:type="gramStart"/>
                      <w:r w:rsidRPr="00947745">
                        <w:t>,%</w:t>
                      </w:r>
                      <w:proofErr w:type="gramEnd"/>
                      <w:r w:rsidRPr="00947745">
                        <w:t>L2,%L2</w:t>
                      </w:r>
                    </w:p>
                    <w:p w:rsidR="00947745" w:rsidRPr="00947745" w:rsidRDefault="00947745" w:rsidP="00947745">
                      <w:r w:rsidRPr="00947745">
                        <w:t>LD</w:t>
                      </w:r>
                      <w:r>
                        <w:t xml:space="preserve"> </w:t>
                      </w:r>
                      <w:r w:rsidRPr="00947745">
                        <w:t>(%L0</w:t>
                      </w:r>
                      <w:proofErr w:type="gramStart"/>
                      <w:r w:rsidRPr="00947745">
                        <w:t>+(</w:t>
                      </w:r>
                      <w:proofErr w:type="gramEnd"/>
                      <w:r w:rsidRPr="00947745">
                        <w:t>40*4)),%L3</w:t>
                      </w:r>
                    </w:p>
                    <w:p w:rsidR="00947745" w:rsidRPr="00947745" w:rsidRDefault="00947745" w:rsidP="00947745">
                      <w:r w:rsidRPr="00947745">
                        <w:t>ADD</w:t>
                      </w:r>
                      <w:r>
                        <w:t xml:space="preserve"> </w:t>
                      </w:r>
                      <w:r w:rsidRPr="00947745">
                        <w:t>%L3</w:t>
                      </w:r>
                      <w:proofErr w:type="gramStart"/>
                      <w:r w:rsidRPr="00947745">
                        <w:t>,%</w:t>
                      </w:r>
                      <w:proofErr w:type="gramEnd"/>
                      <w:r w:rsidRPr="00947745">
                        <w:t>L1,%L4</w:t>
                      </w:r>
                    </w:p>
                    <w:p w:rsidR="00947745" w:rsidRDefault="00947745" w:rsidP="00947745">
                      <w:r>
                        <w:t>ADD %L1</w:t>
                      </w:r>
                      <w:proofErr w:type="gramStart"/>
                      <w:r>
                        <w:t>,%</w:t>
                      </w:r>
                      <w:proofErr w:type="gramEnd"/>
                      <w:r>
                        <w:t>L2,%L1</w:t>
                      </w:r>
                    </w:p>
                    <w:p w:rsidR="00947745" w:rsidRDefault="00947745" w:rsidP="00947745">
                      <w:r>
                        <w:t>SUB %L1</w:t>
                      </w:r>
                      <w:proofErr w:type="gramStart"/>
                      <w:r>
                        <w:t>,%</w:t>
                      </w:r>
                      <w:proofErr w:type="gramEnd"/>
                      <w:r>
                        <w:t>L4,%L4</w:t>
                      </w:r>
                    </w:p>
                    <w:p w:rsidR="00947745" w:rsidRPr="00947745" w:rsidRDefault="00947745" w:rsidP="00947745">
                      <w:r>
                        <w:t>ST %</w:t>
                      </w:r>
                      <w:proofErr w:type="gramStart"/>
                      <w:r>
                        <w:t>L4[</w:t>
                      </w:r>
                      <w:proofErr w:type="gramEnd"/>
                      <w:r>
                        <w:t>%L0,(30*4)].</w:t>
                      </w:r>
                    </w:p>
                    <w:p w:rsidR="00947745" w:rsidRPr="00947745" w:rsidRDefault="00947745" w:rsidP="00947745"/>
                  </w:txbxContent>
                </v:textbox>
                <w10:wrap type="square" anchorx="margin"/>
              </v:shape>
            </w:pict>
          </mc:Fallback>
        </mc:AlternateContent>
      </w:r>
      <w:r w:rsidR="00A6372A" w:rsidRPr="00A6372A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814395" wp14:editId="1A0A7A68">
                <wp:simplePos x="0" y="0"/>
                <wp:positionH relativeFrom="margin">
                  <wp:align>left</wp:align>
                </wp:positionH>
                <wp:positionV relativeFrom="paragraph">
                  <wp:posOffset>1242060</wp:posOffset>
                </wp:positionV>
                <wp:extent cx="2736000" cy="3070800"/>
                <wp:effectExtent l="0" t="0" r="2667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000" cy="307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2A" w:rsidRDefault="00A6372A" w:rsidP="00A6372A">
                            <w:pPr>
                              <w:rPr>
                                <w:lang w:val="es-CO"/>
                              </w:rPr>
                            </w:pPr>
                            <w:r w:rsidRPr="00A6372A">
                              <w:rPr>
                                <w:lang w:val="es-CO"/>
                              </w:rPr>
                              <w:t xml:space="preserve">INTRODUCCION </w:t>
                            </w:r>
                          </w:p>
                          <w:p w:rsidR="00A6372A" w:rsidRDefault="00A6372A" w:rsidP="00A6372A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A6372A" w:rsidRPr="00A6372A" w:rsidRDefault="00A6372A" w:rsidP="00A6372A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A6372A" w:rsidRPr="00A6372A" w:rsidRDefault="00A6372A" w:rsidP="00A6372A">
                            <w:pPr>
                              <w:rPr>
                                <w:lang w:val="es-CO"/>
                              </w:rPr>
                            </w:pPr>
                            <w:r w:rsidRPr="00A6372A">
                              <w:rPr>
                                <w:lang w:val="es-CO"/>
                              </w:rPr>
                              <w:t xml:space="preserve">Se va a pasar líneas </w:t>
                            </w:r>
                          </w:p>
                          <w:p w:rsidR="00A6372A" w:rsidRPr="00A6372A" w:rsidRDefault="00A6372A" w:rsidP="00A6372A">
                            <w:pPr>
                              <w:rPr>
                                <w:lang w:val="es-CO"/>
                              </w:rPr>
                            </w:pPr>
                            <w:r w:rsidRPr="00A6372A">
                              <w:rPr>
                                <w:lang w:val="es-CO"/>
                              </w:rPr>
                              <w:t xml:space="preserve">De código a lenguaje </w:t>
                            </w:r>
                          </w:p>
                          <w:p w:rsidR="00A6372A" w:rsidRPr="00A6372A" w:rsidRDefault="00A6372A" w:rsidP="00A6372A">
                            <w:pPr>
                              <w:rPr>
                                <w:lang w:val="es-CO"/>
                              </w:rPr>
                            </w:pPr>
                            <w:r w:rsidRPr="00A6372A">
                              <w:rPr>
                                <w:lang w:val="es-CO"/>
                              </w:rPr>
                              <w:t>De bajo nivel y lenguaje</w:t>
                            </w:r>
                          </w:p>
                          <w:p w:rsidR="00A6372A" w:rsidRPr="00A6372A" w:rsidRDefault="00A6372A" w:rsidP="00A6372A">
                            <w:pPr>
                              <w:rPr>
                                <w:lang w:val="es-CO"/>
                              </w:rPr>
                            </w:pPr>
                            <w:r w:rsidRPr="00A6372A">
                              <w:rPr>
                                <w:lang w:val="es-CO"/>
                              </w:rPr>
                              <w:t>De alto nivel.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4395" id="_x0000_s1029" type="#_x0000_t202" style="position:absolute;left:0;text-align:left;margin-left:0;margin-top:97.8pt;width:215.45pt;height:241.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">
                <v:textbox>
                  <w:txbxContent>
                    <w:p w:rsidR="00A6372A" w:rsidRDefault="00A6372A" w:rsidP="00A6372A">
                      <w:pPr>
                        <w:rPr>
                          <w:lang w:val="es-CO"/>
                        </w:rPr>
                      </w:pPr>
                      <w:r w:rsidRPr="00A6372A">
                        <w:rPr>
                          <w:lang w:val="es-CO"/>
                        </w:rPr>
                        <w:t xml:space="preserve">INTRODUCCION </w:t>
                      </w:r>
                    </w:p>
                    <w:p w:rsidR="00A6372A" w:rsidRDefault="00A6372A" w:rsidP="00A6372A">
                      <w:pPr>
                        <w:rPr>
                          <w:lang w:val="es-CO"/>
                        </w:rPr>
                      </w:pPr>
                    </w:p>
                    <w:p w:rsidR="00A6372A" w:rsidRPr="00A6372A" w:rsidRDefault="00A6372A" w:rsidP="00A6372A">
                      <w:pPr>
                        <w:rPr>
                          <w:lang w:val="es-CO"/>
                        </w:rPr>
                      </w:pPr>
                    </w:p>
                    <w:p w:rsidR="00A6372A" w:rsidRPr="00A6372A" w:rsidRDefault="00A6372A" w:rsidP="00A6372A">
                      <w:pPr>
                        <w:rPr>
                          <w:lang w:val="es-CO"/>
                        </w:rPr>
                      </w:pPr>
                      <w:r w:rsidRPr="00A6372A">
                        <w:rPr>
                          <w:lang w:val="es-CO"/>
                        </w:rPr>
                        <w:t xml:space="preserve">Se va a pasar líneas </w:t>
                      </w:r>
                    </w:p>
                    <w:p w:rsidR="00A6372A" w:rsidRPr="00A6372A" w:rsidRDefault="00A6372A" w:rsidP="00A6372A">
                      <w:pPr>
                        <w:rPr>
                          <w:lang w:val="es-CO"/>
                        </w:rPr>
                      </w:pPr>
                      <w:r w:rsidRPr="00A6372A">
                        <w:rPr>
                          <w:lang w:val="es-CO"/>
                        </w:rPr>
                        <w:t xml:space="preserve">De código a lenguaje </w:t>
                      </w:r>
                    </w:p>
                    <w:p w:rsidR="00A6372A" w:rsidRPr="00A6372A" w:rsidRDefault="00A6372A" w:rsidP="00A6372A">
                      <w:pPr>
                        <w:rPr>
                          <w:lang w:val="es-CO"/>
                        </w:rPr>
                      </w:pPr>
                      <w:r w:rsidRPr="00A6372A">
                        <w:rPr>
                          <w:lang w:val="es-CO"/>
                        </w:rPr>
                        <w:t>De bajo nivel y lenguaje</w:t>
                      </w:r>
                    </w:p>
                    <w:p w:rsidR="00A6372A" w:rsidRPr="00A6372A" w:rsidRDefault="00A6372A" w:rsidP="00A6372A">
                      <w:pPr>
                        <w:rPr>
                          <w:lang w:val="es-CO"/>
                        </w:rPr>
                      </w:pPr>
                      <w:r w:rsidRPr="00A6372A">
                        <w:rPr>
                          <w:lang w:val="es-CO"/>
                        </w:rPr>
                        <w:t>De alto nivel.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7E8">
        <w:rPr>
          <w:noProof/>
          <w:lang w:val="es-ES" w:eastAsia="es-ES"/>
        </w:rPr>
        <w:t xml:space="preserve"> </w:t>
      </w:r>
    </w:p>
    <w:sectPr w:rsidR="00A179F8" w:rsidRPr="009477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9"/>
  <w:hideSpellingErrors/>
  <w:hideGrammaticalErrors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2A"/>
    <w:rsid w:val="0032057D"/>
    <w:rsid w:val="00434363"/>
    <w:rsid w:val="004606E3"/>
    <w:rsid w:val="00504350"/>
    <w:rsid w:val="006B169C"/>
    <w:rsid w:val="00700D86"/>
    <w:rsid w:val="007357E8"/>
    <w:rsid w:val="00836BD0"/>
    <w:rsid w:val="008E09E0"/>
    <w:rsid w:val="009445A0"/>
    <w:rsid w:val="00947745"/>
    <w:rsid w:val="00A179F8"/>
    <w:rsid w:val="00A2176D"/>
    <w:rsid w:val="00A6372A"/>
    <w:rsid w:val="00D4125D"/>
    <w:rsid w:val="00D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477A3-0A69-4DD5-9D16-873D2284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pPr>
      <w:numPr>
        <w:ilvl w:val="1"/>
      </w:numPr>
      <w:spacing w:line="216" w:lineRule="auto"/>
      <w:ind w:left="720"/>
    </w:pPr>
    <w:rPr>
      <w:caps/>
      <w:color w:val="FFFFFF" w:themeColor="background1"/>
      <w:sz w:val="110"/>
      <w:szCs w:val="110"/>
    </w:rPr>
  </w:style>
  <w:style w:type="character" w:styleId="Hipervnculo">
    <w:name w:val="Hyperlink"/>
    <w:basedOn w:val="Fuentedeprrafopredeter"/>
    <w:uiPriority w:val="99"/>
    <w:semiHidden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Pr>
      <w:caps/>
      <w:color w:val="FFFFFF" w:themeColor="background1"/>
      <w:sz w:val="110"/>
      <w:szCs w:val="110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semiHidden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table" w:styleId="Listamedia2-nfasis1">
    <w:name w:val="Medium List 2 Accent 1"/>
    <w:basedOn w:val="Tablanormal"/>
    <w:uiPriority w:val="66"/>
    <w:rsid w:val="00947745"/>
    <w:pPr>
      <w:ind w:left="0" w:right="0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s-CO" w:eastAsia="es-CO"/>
    </w:rPr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B4A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B4A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B4A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B4A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D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cabibiana\AppData\Roaming\Microsoft\Plantillas\P&#243;ster%20de%20cumplea&#241;os.dotx" TargetMode="External"/></Relationship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A3782F-EA92-4E0D-A8B5-B8EF9C4B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58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 bibiana lopez velasquez</dc:creator>
  <cp:keywords/>
  <cp:lastModifiedBy>angelica bibiana lopez velasquez</cp:lastModifiedBy>
  <cp:revision>3</cp:revision>
  <cp:lastPrinted>2012-08-29T16:10:00Z</cp:lastPrinted>
  <dcterms:created xsi:type="dcterms:W3CDTF">2016-09-06T03:52:00Z</dcterms:created>
  <dcterms:modified xsi:type="dcterms:W3CDTF">2016-09-06T04:53:00Z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